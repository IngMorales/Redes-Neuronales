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F2F" w:rsidRDefault="001D3F2F" w:rsidP="001D3F2F">
      <w:r>
        <w:t>Entradas</w:t>
      </w:r>
    </w:p>
    <w:p w:rsidR="001D3F2F" w:rsidRDefault="001D3F2F" w:rsidP="001D3F2F"/>
    <w:p w:rsidR="001D3F2F" w:rsidRDefault="001D3F2F" w:rsidP="001D3F2F">
      <w:bookmarkStart w:id="0" w:name="INPUT_2"/>
      <w:r w:rsidRPr="001D3F2F">
        <w:rPr>
          <w:rStyle w:val="Input"/>
        </w:rPr>
        <w:t xml:space="preserve">E1E2=[0 0;0 1;1 0;1 1] </w:t>
      </w:r>
      <w:bookmarkEnd w:id="0"/>
      <w:r w:rsidRPr="001D3F2F">
        <w:t xml:space="preserve"> </w:t>
      </w:r>
    </w:p>
    <w:p w:rsidR="001D3F2F" w:rsidRPr="001D3F2F" w:rsidRDefault="001D3F2F" w:rsidP="001D3F2F"/>
    <w:p w:rsidR="001D3F2F" w:rsidRDefault="001D3F2F" w:rsidP="000A26E6">
      <w:pPr>
        <w:rPr>
          <w:rStyle w:val="Output"/>
        </w:rPr>
      </w:pPr>
      <w:bookmarkStart w:id="1" w:name="OUTPUT_2"/>
      <w:r>
        <w:rPr>
          <w:rStyle w:val="Output"/>
        </w:rPr>
        <w:t>E1E2 =</w:t>
      </w:r>
    </w:p>
    <w:p w:rsidR="001D3F2F" w:rsidRDefault="001D3F2F" w:rsidP="000A26E6">
      <w:pPr>
        <w:rPr>
          <w:rStyle w:val="Output"/>
        </w:rPr>
      </w:pPr>
      <w:r>
        <w:rPr>
          <w:rStyle w:val="Output"/>
        </w:rPr>
        <w:t xml:space="preserve">     0     0</w:t>
      </w:r>
    </w:p>
    <w:p w:rsidR="001D3F2F" w:rsidRDefault="001D3F2F" w:rsidP="000A26E6">
      <w:pPr>
        <w:rPr>
          <w:rStyle w:val="Output"/>
        </w:rPr>
      </w:pPr>
      <w:r>
        <w:rPr>
          <w:rStyle w:val="Output"/>
        </w:rPr>
        <w:t xml:space="preserve">     0     1</w:t>
      </w:r>
    </w:p>
    <w:p w:rsidR="001D3F2F" w:rsidRDefault="001D3F2F" w:rsidP="000A26E6">
      <w:pPr>
        <w:rPr>
          <w:rStyle w:val="Output"/>
        </w:rPr>
      </w:pPr>
      <w:r>
        <w:rPr>
          <w:rStyle w:val="Output"/>
        </w:rPr>
        <w:t xml:space="preserve">     1     0</w:t>
      </w:r>
    </w:p>
    <w:p w:rsidR="001D3F2F" w:rsidRDefault="001D3F2F" w:rsidP="000A26E6">
      <w:r>
        <w:rPr>
          <w:rStyle w:val="Output"/>
        </w:rPr>
        <w:t xml:space="preserve">     1     1</w:t>
      </w:r>
      <w:r w:rsidRPr="001D3F2F">
        <w:t xml:space="preserve"> </w:t>
      </w:r>
      <w:bookmarkEnd w:id="1"/>
      <w:r w:rsidRPr="001D3F2F">
        <w:t xml:space="preserve"> </w:t>
      </w:r>
    </w:p>
    <w:p w:rsidR="001D3F2F" w:rsidRDefault="001D3F2F" w:rsidP="001D3F2F">
      <w:bookmarkStart w:id="2" w:name="INPUT_3"/>
      <w:r w:rsidRPr="001D3F2F">
        <w:rPr>
          <w:rStyle w:val="Input"/>
        </w:rPr>
        <w:t xml:space="preserve">Y=[0, 0 0 1] </w:t>
      </w:r>
      <w:bookmarkEnd w:id="2"/>
      <w:r w:rsidRPr="001D3F2F">
        <w:t xml:space="preserve"> </w:t>
      </w:r>
    </w:p>
    <w:p w:rsidR="001D3F2F" w:rsidRPr="001D3F2F" w:rsidRDefault="001D3F2F" w:rsidP="001D3F2F"/>
    <w:p w:rsidR="001D3F2F" w:rsidRDefault="001D3F2F" w:rsidP="000A26E6">
      <w:pPr>
        <w:rPr>
          <w:rStyle w:val="Output"/>
        </w:rPr>
      </w:pPr>
      <w:bookmarkStart w:id="3" w:name="OUTPUT_3"/>
      <w:r>
        <w:rPr>
          <w:rStyle w:val="Output"/>
        </w:rPr>
        <w:t>Y =</w:t>
      </w:r>
    </w:p>
    <w:p w:rsidR="001D3F2F" w:rsidRDefault="001D3F2F" w:rsidP="000A26E6">
      <w:r>
        <w:rPr>
          <w:rStyle w:val="Output"/>
        </w:rPr>
        <w:t xml:space="preserve">     0     0     0     1</w:t>
      </w:r>
      <w:r w:rsidRPr="001D3F2F">
        <w:t xml:space="preserve"> </w:t>
      </w:r>
      <w:bookmarkEnd w:id="3"/>
      <w:r w:rsidRPr="001D3F2F">
        <w:t xml:space="preserve"> </w:t>
      </w:r>
    </w:p>
    <w:p w:rsidR="001D3F2F" w:rsidRDefault="001D3F2F" w:rsidP="000A26E6"/>
    <w:p w:rsidR="001D3F2F" w:rsidRDefault="001D3F2F" w:rsidP="000A26E6">
      <w:proofErr w:type="spellStart"/>
      <w:r>
        <w:t>Inicializando</w:t>
      </w:r>
      <w:proofErr w:type="spellEnd"/>
      <w:r>
        <w:t xml:space="preserve"> la bias</w:t>
      </w:r>
    </w:p>
    <w:p w:rsidR="001D3F2F" w:rsidRDefault="001D3F2F" w:rsidP="001D3F2F">
      <w:bookmarkStart w:id="4" w:name="INPUT_4"/>
      <w:r w:rsidRPr="001D3F2F">
        <w:rPr>
          <w:rStyle w:val="Input"/>
        </w:rPr>
        <w:t xml:space="preserve">b=1; </w:t>
      </w:r>
      <w:bookmarkEnd w:id="4"/>
      <w:r w:rsidRPr="001D3F2F">
        <w:t xml:space="preserve"> </w:t>
      </w:r>
    </w:p>
    <w:p w:rsidR="001D3F2F" w:rsidRDefault="001D3F2F" w:rsidP="000A26E6"/>
    <w:p w:rsidR="001D3F2F" w:rsidRDefault="001D3F2F" w:rsidP="000A26E6"/>
    <w:p w:rsidR="001D3F2F" w:rsidRDefault="001D3F2F" w:rsidP="000A26E6">
      <w:proofErr w:type="spellStart"/>
      <w:r>
        <w:t>Lista</w:t>
      </w:r>
      <w:proofErr w:type="spellEnd"/>
      <w:r>
        <w:t xml:space="preserve"> de variables</w:t>
      </w:r>
    </w:p>
    <w:p w:rsidR="001D3F2F" w:rsidRDefault="001D3F2F" w:rsidP="001D3F2F">
      <w:bookmarkStart w:id="5" w:name="INPUT_5"/>
      <w:r w:rsidRPr="001D3F2F">
        <w:rPr>
          <w:rStyle w:val="Input"/>
        </w:rPr>
        <w:t xml:space="preserve">who </w:t>
      </w:r>
      <w:bookmarkEnd w:id="5"/>
      <w:r w:rsidRPr="001D3F2F">
        <w:t xml:space="preserve"> </w:t>
      </w:r>
    </w:p>
    <w:p w:rsidR="001D3F2F" w:rsidRPr="001D3F2F" w:rsidRDefault="001D3F2F" w:rsidP="001D3F2F"/>
    <w:p w:rsidR="001D3F2F" w:rsidRDefault="001D3F2F" w:rsidP="000A26E6">
      <w:pPr>
        <w:rPr>
          <w:rStyle w:val="Output"/>
        </w:rPr>
      </w:pPr>
      <w:bookmarkStart w:id="6" w:name="OUTPUT_5"/>
    </w:p>
    <w:p w:rsidR="001D3F2F" w:rsidRDefault="001D3F2F" w:rsidP="000A26E6">
      <w:pPr>
        <w:rPr>
          <w:rStyle w:val="Output"/>
        </w:rPr>
      </w:pPr>
      <w:r>
        <w:rPr>
          <w:rStyle w:val="Output"/>
        </w:rPr>
        <w:t>Your variables are:</w:t>
      </w:r>
    </w:p>
    <w:p w:rsidR="001D3F2F" w:rsidRDefault="001D3F2F" w:rsidP="000A26E6">
      <w:pPr>
        <w:rPr>
          <w:rStyle w:val="Output"/>
        </w:rPr>
      </w:pPr>
    </w:p>
    <w:p w:rsidR="001D3F2F" w:rsidRPr="001D3F2F" w:rsidRDefault="001D3F2F" w:rsidP="001D3F2F">
      <w:r>
        <w:rPr>
          <w:rStyle w:val="Output"/>
        </w:rPr>
        <w:t xml:space="preserve">E1E2  Y     </w:t>
      </w:r>
      <w:proofErr w:type="spellStart"/>
      <w:r>
        <w:rPr>
          <w:rStyle w:val="Output"/>
        </w:rPr>
        <w:t>ans</w:t>
      </w:r>
      <w:proofErr w:type="spellEnd"/>
      <w:r>
        <w:rPr>
          <w:rStyle w:val="Output"/>
        </w:rPr>
        <w:t xml:space="preserve">   b     </w:t>
      </w:r>
      <w:r w:rsidRPr="001D3F2F">
        <w:t xml:space="preserve"> </w:t>
      </w:r>
      <w:bookmarkEnd w:id="6"/>
      <w:r w:rsidRPr="001D3F2F">
        <w:t xml:space="preserve"> </w:t>
      </w:r>
    </w:p>
    <w:p w:rsidR="001D3F2F" w:rsidRDefault="001D3F2F" w:rsidP="000A26E6"/>
    <w:p w:rsidR="001D3F2F" w:rsidRDefault="001D3F2F" w:rsidP="000A26E6">
      <w:proofErr w:type="spellStart"/>
      <w:r>
        <w:t>Inicializando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Pesos</w:t>
      </w:r>
    </w:p>
    <w:p w:rsidR="001D3F2F" w:rsidRDefault="001D3F2F" w:rsidP="001D3F2F">
      <w:bookmarkStart w:id="7" w:name="INPUT_6"/>
      <w:r w:rsidRPr="001D3F2F">
        <w:rPr>
          <w:rStyle w:val="Input"/>
        </w:rPr>
        <w:t xml:space="preserve">W1=1; </w:t>
      </w:r>
      <w:bookmarkEnd w:id="7"/>
      <w:r w:rsidRPr="001D3F2F">
        <w:t xml:space="preserve"> </w:t>
      </w:r>
    </w:p>
    <w:p w:rsidR="001D3F2F" w:rsidRDefault="001D3F2F" w:rsidP="001D3F2F">
      <w:bookmarkStart w:id="8" w:name="INPUT_7"/>
      <w:r w:rsidRPr="001D3F2F">
        <w:rPr>
          <w:rStyle w:val="Input"/>
        </w:rPr>
        <w:t xml:space="preserve">W2=1; </w:t>
      </w:r>
      <w:bookmarkEnd w:id="8"/>
      <w:r w:rsidRPr="001D3F2F">
        <w:t xml:space="preserve"> </w:t>
      </w:r>
    </w:p>
    <w:p w:rsidR="001D3F2F" w:rsidRDefault="001D3F2F" w:rsidP="000A26E6"/>
    <w:p w:rsidR="004F486F" w:rsidRDefault="004F486F" w:rsidP="000A26E6">
      <w:proofErr w:type="spellStart"/>
      <w:r>
        <w:t>Arreglo</w:t>
      </w:r>
      <w:proofErr w:type="spellEnd"/>
      <w:r>
        <w:t xml:space="preserve"> del error</w:t>
      </w:r>
    </w:p>
    <w:p w:rsidR="004F486F" w:rsidRDefault="004F486F" w:rsidP="004F486F">
      <w:bookmarkStart w:id="9" w:name="INPUT_8"/>
      <w:r w:rsidRPr="004F486F">
        <w:rPr>
          <w:rStyle w:val="Input"/>
        </w:rPr>
        <w:t xml:space="preserve">error=zeros(1,5) </w:t>
      </w:r>
      <w:bookmarkEnd w:id="9"/>
      <w:r w:rsidRPr="004F486F">
        <w:t xml:space="preserve"> </w:t>
      </w:r>
    </w:p>
    <w:p w:rsidR="004F486F" w:rsidRPr="004F486F" w:rsidRDefault="004F486F" w:rsidP="004F486F"/>
    <w:p w:rsidR="004F486F" w:rsidRDefault="004F486F" w:rsidP="000A26E6">
      <w:pPr>
        <w:rPr>
          <w:rStyle w:val="Output"/>
        </w:rPr>
      </w:pPr>
      <w:bookmarkStart w:id="10" w:name="OUTPUT_8"/>
      <w:r>
        <w:rPr>
          <w:rStyle w:val="Output"/>
        </w:rPr>
        <w:t>error =</w:t>
      </w:r>
    </w:p>
    <w:p w:rsidR="004F486F" w:rsidRPr="004F486F" w:rsidRDefault="004F486F" w:rsidP="004F486F">
      <w:r>
        <w:rPr>
          <w:rStyle w:val="Output"/>
        </w:rPr>
        <w:t xml:space="preserve">     0     0     0     0     0</w:t>
      </w:r>
      <w:r w:rsidRPr="004F486F">
        <w:t xml:space="preserve"> </w:t>
      </w:r>
      <w:bookmarkEnd w:id="10"/>
      <w:r w:rsidRPr="004F486F">
        <w:t xml:space="preserve"> </w:t>
      </w:r>
    </w:p>
    <w:p w:rsidR="004F486F" w:rsidRDefault="004F486F" w:rsidP="000A26E6"/>
    <w:p w:rsidR="004F486F" w:rsidRDefault="004F486F" w:rsidP="004F486F">
      <w:bookmarkStart w:id="11" w:name="INPUT_9"/>
      <w:proofErr w:type="spellStart"/>
      <w:r w:rsidRPr="004F486F">
        <w:rPr>
          <w:rStyle w:val="Input"/>
        </w:rPr>
        <w:t>modelo</w:t>
      </w:r>
      <w:proofErr w:type="spellEnd"/>
      <w:r w:rsidRPr="004F486F">
        <w:rPr>
          <w:rStyle w:val="Input"/>
        </w:rPr>
        <w:t xml:space="preserve"> </w:t>
      </w:r>
      <w:bookmarkEnd w:id="11"/>
      <w:r w:rsidRPr="004F486F">
        <w:t xml:space="preserve"> </w:t>
      </w:r>
    </w:p>
    <w:p w:rsidR="00DF4722" w:rsidRDefault="00DF4722" w:rsidP="00DF4722">
      <w:bookmarkStart w:id="12" w:name="INPUT_10"/>
      <w:proofErr w:type="spellStart"/>
      <w:r w:rsidRPr="00DF4722">
        <w:rPr>
          <w:rStyle w:val="Input"/>
        </w:rPr>
        <w:t>salida</w:t>
      </w:r>
      <w:proofErr w:type="spellEnd"/>
      <w:r w:rsidRPr="00DF4722">
        <w:rPr>
          <w:rStyle w:val="Input"/>
        </w:rPr>
        <w:t xml:space="preserve"> </w:t>
      </w:r>
      <w:bookmarkEnd w:id="12"/>
      <w:r w:rsidRPr="00DF4722">
        <w:t xml:space="preserve"> </w:t>
      </w:r>
    </w:p>
    <w:p w:rsidR="004F486F" w:rsidRPr="00DF4722" w:rsidRDefault="004F486F" w:rsidP="00DF4722"/>
    <w:p w:rsidR="00DF4722" w:rsidRDefault="00DF4722" w:rsidP="000A26E6">
      <w:pPr>
        <w:rPr>
          <w:rStyle w:val="Output"/>
        </w:rPr>
      </w:pPr>
      <w:bookmarkStart w:id="13" w:name="OUTPUT_10"/>
      <w:proofErr w:type="spellStart"/>
      <w:r>
        <w:rPr>
          <w:rStyle w:val="Output"/>
        </w:rPr>
        <w:t>salida</w:t>
      </w:r>
      <w:proofErr w:type="spellEnd"/>
      <w:r>
        <w:rPr>
          <w:rStyle w:val="Output"/>
        </w:rPr>
        <w:t xml:space="preserve"> =</w:t>
      </w:r>
    </w:p>
    <w:p w:rsidR="00DF4722" w:rsidRPr="00DF4722" w:rsidRDefault="00DF4722" w:rsidP="00DF4722">
      <w:r>
        <w:rPr>
          <w:rStyle w:val="Output"/>
        </w:rPr>
        <w:t xml:space="preserve">     1     1     1     1</w:t>
      </w:r>
      <w:r w:rsidRPr="00DF4722">
        <w:t xml:space="preserve"> </w:t>
      </w:r>
      <w:bookmarkEnd w:id="13"/>
      <w:r w:rsidRPr="00DF4722">
        <w:t xml:space="preserve"> </w:t>
      </w:r>
    </w:p>
    <w:p w:rsidR="00DF4722" w:rsidRPr="000A26E6" w:rsidRDefault="00DF4722" w:rsidP="000A26E6">
      <w:bookmarkStart w:id="14" w:name="_GoBack"/>
      <w:bookmarkEnd w:id="14"/>
    </w:p>
    <w:sectPr w:rsidR="00DF4722" w:rsidRPr="000A26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0" w:nlCheck="1" w:checkStyle="0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kedForShutdown" w:val="yes"/>
    <w:docVar w:name="InputCellCount" w:val="10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1D3F2F"/>
    <w:rsid w:val="000A26E6"/>
    <w:rsid w:val="000C66ED"/>
    <w:rsid w:val="000E2F1E"/>
    <w:rsid w:val="00191F4F"/>
    <w:rsid w:val="001D3F2F"/>
    <w:rsid w:val="00234042"/>
    <w:rsid w:val="002421A1"/>
    <w:rsid w:val="00253CA1"/>
    <w:rsid w:val="00280591"/>
    <w:rsid w:val="002E7DFC"/>
    <w:rsid w:val="0035109B"/>
    <w:rsid w:val="0037023B"/>
    <w:rsid w:val="003F7AC2"/>
    <w:rsid w:val="00431048"/>
    <w:rsid w:val="0043703E"/>
    <w:rsid w:val="0045174F"/>
    <w:rsid w:val="00452D14"/>
    <w:rsid w:val="00457BC1"/>
    <w:rsid w:val="004E5464"/>
    <w:rsid w:val="004F3538"/>
    <w:rsid w:val="004F486F"/>
    <w:rsid w:val="005042F8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A18A5"/>
    <w:rsid w:val="00AA6AAF"/>
    <w:rsid w:val="00AB3DCF"/>
    <w:rsid w:val="00AC3660"/>
    <w:rsid w:val="00B63EF5"/>
    <w:rsid w:val="00B908AD"/>
    <w:rsid w:val="00BA154B"/>
    <w:rsid w:val="00C52626"/>
    <w:rsid w:val="00CD0FEF"/>
    <w:rsid w:val="00CD5190"/>
    <w:rsid w:val="00DB2793"/>
    <w:rsid w:val="00DC3364"/>
    <w:rsid w:val="00DE3F37"/>
    <w:rsid w:val="00DE4180"/>
    <w:rsid w:val="00DF4722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5E5C1"/>
  <w15:chartTrackingRefBased/>
  <w15:docId w15:val="{4BC28180-4807-4802-A116-396410B1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qFormat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to\Desktop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66</TotalTime>
  <Pages>1</Pages>
  <Words>98</Words>
  <Characters>331</Characters>
  <Application>Microsoft Office Word</Application>
  <DocSecurity>0</DocSecurity>
  <Lines>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MATLAB Notebook v1.6</vt:lpstr>
      <vt:lpstr>The MATLAB Notebook v1.6</vt:lpstr>
    </vt:vector>
  </TitlesOfParts>
  <Company>The MathWorks, Inc.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Milher Fabián Tovar Rubiano</dc:creator>
  <cp:keywords/>
  <dc:description/>
  <cp:lastModifiedBy>Milher Fabián Tovar Rubiano</cp:lastModifiedBy>
  <cp:revision>2</cp:revision>
  <cp:lastPrinted>1601-01-01T00:00:00Z</cp:lastPrinted>
  <dcterms:created xsi:type="dcterms:W3CDTF">2018-02-21T19:59:00Z</dcterms:created>
  <dcterms:modified xsi:type="dcterms:W3CDTF">2018-02-21T21:05:00Z</dcterms:modified>
</cp:coreProperties>
</file>